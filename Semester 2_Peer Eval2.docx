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42CB8" w14:textId="77777777" w:rsidR="009E21CB" w:rsidRDefault="00834BFD" w:rsidP="00834BFD">
      <w:pPr>
        <w:pStyle w:val="NoSpacing"/>
        <w:jc w:val="center"/>
        <w:rPr>
          <w:b/>
          <w:sz w:val="28"/>
          <w:szCs w:val="28"/>
        </w:rPr>
      </w:pPr>
      <w:r>
        <w:rPr>
          <w:b/>
          <w:sz w:val="28"/>
          <w:szCs w:val="28"/>
        </w:rPr>
        <w:t>FRESHMAN IMAGING PROJECT 201</w:t>
      </w:r>
      <w:r w:rsidR="00892E2C">
        <w:rPr>
          <w:b/>
          <w:sz w:val="28"/>
          <w:szCs w:val="28"/>
        </w:rPr>
        <w:t>2</w:t>
      </w:r>
      <w:r>
        <w:rPr>
          <w:b/>
          <w:sz w:val="28"/>
          <w:szCs w:val="28"/>
        </w:rPr>
        <w:t>-201</w:t>
      </w:r>
      <w:r w:rsidR="00892E2C">
        <w:rPr>
          <w:b/>
          <w:sz w:val="28"/>
          <w:szCs w:val="28"/>
        </w:rPr>
        <w:t>3</w:t>
      </w:r>
    </w:p>
    <w:p w14:paraId="13C43C07" w14:textId="77777777" w:rsidR="00834BFD" w:rsidRDefault="00892E2C" w:rsidP="00834BFD">
      <w:pPr>
        <w:pStyle w:val="NoSpacing"/>
        <w:jc w:val="center"/>
        <w:rPr>
          <w:b/>
          <w:sz w:val="28"/>
          <w:szCs w:val="28"/>
        </w:rPr>
      </w:pPr>
      <w:r>
        <w:rPr>
          <w:b/>
          <w:sz w:val="28"/>
          <w:szCs w:val="28"/>
        </w:rPr>
        <w:t>FALL</w:t>
      </w:r>
      <w:r w:rsidR="00834BFD">
        <w:rPr>
          <w:b/>
          <w:sz w:val="28"/>
          <w:szCs w:val="28"/>
        </w:rPr>
        <w:t xml:space="preserve"> PEER EVALUATIONS</w:t>
      </w:r>
    </w:p>
    <w:p w14:paraId="6A3FA052" w14:textId="77777777" w:rsidR="00834BFD" w:rsidRDefault="00834BFD" w:rsidP="00834BFD">
      <w:pPr>
        <w:pStyle w:val="NoSpacing"/>
        <w:jc w:val="center"/>
        <w:rPr>
          <w:sz w:val="24"/>
          <w:szCs w:val="24"/>
        </w:rPr>
      </w:pPr>
    </w:p>
    <w:p w14:paraId="25F66A71" w14:textId="041DB840" w:rsidR="00834BFD" w:rsidRPr="0091442C" w:rsidRDefault="00834BFD" w:rsidP="00834BFD">
      <w:pPr>
        <w:pStyle w:val="NoSpacing"/>
        <w:jc w:val="center"/>
        <w:rPr>
          <w:sz w:val="24"/>
          <w:szCs w:val="24"/>
        </w:rPr>
      </w:pPr>
      <w:r w:rsidRPr="0091442C">
        <w:rPr>
          <w:b/>
          <w:sz w:val="24"/>
          <w:szCs w:val="24"/>
        </w:rPr>
        <w:t xml:space="preserve">This is a review of: </w:t>
      </w:r>
      <w:sdt>
        <w:sdtPr>
          <w:rPr>
            <w:sz w:val="24"/>
            <w:szCs w:val="24"/>
          </w:rPr>
          <w:alias w:val="Name"/>
          <w:tag w:val="Name"/>
          <w:id w:val="1108029"/>
          <w:placeholder>
            <w:docPart w:val="7C66D24E7E6A4924965CD9CF325D72C1"/>
          </w:placeholder>
          <w:text/>
        </w:sdtPr>
        <w:sdtEndPr/>
        <w:sdtContent>
          <w:r w:rsidR="00837CAD">
            <w:rPr>
              <w:sz w:val="24"/>
              <w:szCs w:val="24"/>
            </w:rPr>
            <w:t>Donald Shultz</w:t>
          </w:r>
        </w:sdtContent>
      </w:sdt>
    </w:p>
    <w:p w14:paraId="795E462B" w14:textId="77777777" w:rsidR="005215A4" w:rsidRDefault="005215A4" w:rsidP="00834BFD">
      <w:pPr>
        <w:pStyle w:val="NoSpacing"/>
        <w:jc w:val="center"/>
        <w:rPr>
          <w:sz w:val="24"/>
          <w:szCs w:val="24"/>
        </w:rPr>
      </w:pPr>
    </w:p>
    <w:p w14:paraId="30B6C6A6" w14:textId="77777777" w:rsidR="005751D3" w:rsidRDefault="005215A4" w:rsidP="005215A4">
      <w:pPr>
        <w:pStyle w:val="NoSpacing"/>
        <w:pBdr>
          <w:bottom w:val="single" w:sz="12" w:space="1" w:color="auto"/>
        </w:pBdr>
        <w:rPr>
          <w:sz w:val="24"/>
          <w:szCs w:val="24"/>
        </w:rPr>
      </w:pPr>
      <w:r>
        <w:rPr>
          <w:sz w:val="24"/>
          <w:szCs w:val="24"/>
        </w:rPr>
        <w:t>Please rate the above person on a scale of 1 to 5, where 1 represents unsatisfactory and 5 represents superior.</w:t>
      </w:r>
      <w:r w:rsidR="005751D3">
        <w:rPr>
          <w:sz w:val="24"/>
          <w:szCs w:val="24"/>
        </w:rPr>
        <w:br/>
      </w:r>
    </w:p>
    <w:p w14:paraId="6EEF9EDA" w14:textId="77777777" w:rsidR="005215A4" w:rsidRDefault="005215A4" w:rsidP="005215A4">
      <w:pPr>
        <w:pStyle w:val="NoSpacing"/>
        <w:rPr>
          <w:sz w:val="24"/>
          <w:szCs w:val="24"/>
        </w:rPr>
      </w:pPr>
    </w:p>
    <w:p w14:paraId="79ADF525" w14:textId="77777777" w:rsidR="005215A4" w:rsidRDefault="005215A4" w:rsidP="005215A4">
      <w:pPr>
        <w:pStyle w:val="NoSpacing"/>
        <w:rPr>
          <w:sz w:val="24"/>
          <w:szCs w:val="24"/>
        </w:rPr>
      </w:pPr>
      <w:r w:rsidRPr="00EB6196">
        <w:rPr>
          <w:b/>
          <w:i/>
          <w:sz w:val="24"/>
          <w:szCs w:val="24"/>
        </w:rPr>
        <w:t>COMMUNICATION</w:t>
      </w:r>
      <w:r>
        <w:rPr>
          <w:sz w:val="24"/>
          <w:szCs w:val="24"/>
        </w:rPr>
        <w:t>. Take into consideration the individual’s ability to communicate not only within his or her group, but also other groups within the project. Also examine the individual’s clarity and concision when speaking with others.</w:t>
      </w:r>
    </w:p>
    <w:p w14:paraId="21A298A2" w14:textId="77777777" w:rsidR="005215A4" w:rsidRDefault="005215A4" w:rsidP="005215A4">
      <w:pPr>
        <w:pStyle w:val="NoSpacing"/>
        <w:rPr>
          <w:sz w:val="24"/>
          <w:szCs w:val="24"/>
        </w:rPr>
      </w:pPr>
    </w:p>
    <w:p w14:paraId="7FFACE88" w14:textId="35906990" w:rsidR="003924DC" w:rsidRPr="003924DC" w:rsidRDefault="00837CAD" w:rsidP="005215A4">
      <w:pPr>
        <w:pStyle w:val="NoSpacing"/>
        <w:rPr>
          <w:b/>
          <w:sz w:val="24"/>
          <w:szCs w:val="24"/>
        </w:rPr>
      </w:pPr>
      <w:r>
        <w:rPr>
          <w:b/>
          <w:sz w:val="24"/>
          <w:szCs w:val="24"/>
        </w:rPr>
        <w:t>RATING: 2</w:t>
      </w:r>
    </w:p>
    <w:p w14:paraId="22326D4F" w14:textId="5D012C8B" w:rsidR="005751D3" w:rsidRDefault="005215A4" w:rsidP="005751D3">
      <w:pPr>
        <w:pStyle w:val="NoSpacing"/>
        <w:pBdr>
          <w:bottom w:val="single" w:sz="12" w:space="1" w:color="auto"/>
        </w:pBdr>
        <w:rPr>
          <w:sz w:val="24"/>
          <w:szCs w:val="24"/>
        </w:rPr>
      </w:pPr>
      <w:r w:rsidRPr="0091442C">
        <w:rPr>
          <w:b/>
          <w:sz w:val="24"/>
          <w:szCs w:val="24"/>
        </w:rPr>
        <w:t>COMMENTS:</w:t>
      </w:r>
      <w:r>
        <w:rPr>
          <w:sz w:val="24"/>
          <w:szCs w:val="24"/>
        </w:rPr>
        <w:t xml:space="preserve"> </w:t>
      </w:r>
      <w:r w:rsidR="00837CAD">
        <w:rPr>
          <w:sz w:val="24"/>
          <w:szCs w:val="24"/>
        </w:rPr>
        <w:t>I can easily say you don’t talk much, but I’m sure you know that as well. However, when communication is needed, I did see you talk much more and did see some improvement in that over the course of the semester.</w:t>
      </w:r>
    </w:p>
    <w:p w14:paraId="03982F64" w14:textId="77777777" w:rsidR="005751D3" w:rsidRDefault="005751D3" w:rsidP="005751D3">
      <w:pPr>
        <w:pStyle w:val="NoSpacing"/>
        <w:rPr>
          <w:sz w:val="24"/>
          <w:szCs w:val="24"/>
        </w:rPr>
      </w:pPr>
    </w:p>
    <w:p w14:paraId="005ED1F2" w14:textId="77777777" w:rsidR="005751D3" w:rsidRDefault="000012EB" w:rsidP="005751D3">
      <w:pPr>
        <w:pStyle w:val="NoSpacing"/>
        <w:rPr>
          <w:sz w:val="24"/>
          <w:szCs w:val="24"/>
        </w:rPr>
      </w:pPr>
      <w:r w:rsidRPr="00EB6196">
        <w:rPr>
          <w:b/>
          <w:i/>
          <w:sz w:val="24"/>
          <w:szCs w:val="24"/>
        </w:rPr>
        <w:t>CONTRIBUTION TO PROJECT</w:t>
      </w:r>
      <w:r w:rsidR="005751D3">
        <w:rPr>
          <w:sz w:val="24"/>
          <w:szCs w:val="24"/>
        </w:rPr>
        <w:t xml:space="preserve">. </w:t>
      </w:r>
      <w:r w:rsidR="00EB6196">
        <w:rPr>
          <w:sz w:val="24"/>
          <w:szCs w:val="24"/>
        </w:rPr>
        <w:t>Has this person chosen to take on tasks relevant to the project? Do they put forth effort inside and outside of class that is relevant to the project?</w:t>
      </w:r>
    </w:p>
    <w:p w14:paraId="50A8D062" w14:textId="77777777" w:rsidR="005751D3" w:rsidRDefault="005751D3" w:rsidP="005751D3">
      <w:pPr>
        <w:pStyle w:val="NoSpacing"/>
        <w:rPr>
          <w:sz w:val="24"/>
          <w:szCs w:val="24"/>
        </w:rPr>
      </w:pPr>
    </w:p>
    <w:p w14:paraId="41A61D44" w14:textId="2EA56A80" w:rsidR="003924DC" w:rsidRDefault="003924DC" w:rsidP="005751D3">
      <w:pPr>
        <w:pStyle w:val="NoSpacing"/>
        <w:rPr>
          <w:sz w:val="24"/>
          <w:szCs w:val="24"/>
        </w:rPr>
      </w:pPr>
      <w:r w:rsidRPr="0091442C">
        <w:rPr>
          <w:b/>
          <w:sz w:val="24"/>
          <w:szCs w:val="24"/>
        </w:rPr>
        <w:t>RATING:</w:t>
      </w:r>
      <w:r>
        <w:rPr>
          <w:b/>
          <w:sz w:val="24"/>
          <w:szCs w:val="24"/>
        </w:rPr>
        <w:t xml:space="preserve"> </w:t>
      </w:r>
      <w:r w:rsidR="00837CAD">
        <w:rPr>
          <w:b/>
          <w:sz w:val="24"/>
          <w:szCs w:val="24"/>
        </w:rPr>
        <w:t>4</w:t>
      </w:r>
    </w:p>
    <w:p w14:paraId="5BE412BC" w14:textId="32E70FD2" w:rsidR="005751D3" w:rsidRPr="005215A4" w:rsidRDefault="005751D3" w:rsidP="005751D3">
      <w:pPr>
        <w:pStyle w:val="NoSpacing"/>
        <w:rPr>
          <w:sz w:val="24"/>
          <w:szCs w:val="24"/>
        </w:rPr>
      </w:pPr>
      <w:r w:rsidRPr="0091442C">
        <w:rPr>
          <w:b/>
          <w:sz w:val="24"/>
          <w:szCs w:val="24"/>
        </w:rPr>
        <w:t>COMMENTS:</w:t>
      </w:r>
      <w:r>
        <w:rPr>
          <w:sz w:val="24"/>
          <w:szCs w:val="24"/>
        </w:rPr>
        <w:t xml:space="preserve"> </w:t>
      </w:r>
      <w:r w:rsidR="00837CAD">
        <w:rPr>
          <w:sz w:val="24"/>
          <w:szCs w:val="24"/>
        </w:rPr>
        <w:t xml:space="preserve">Even though </w:t>
      </w:r>
      <w:proofErr w:type="spellStart"/>
      <w:r w:rsidR="00837CAD">
        <w:rPr>
          <w:sz w:val="24"/>
          <w:szCs w:val="24"/>
        </w:rPr>
        <w:t>Labview</w:t>
      </w:r>
      <w:proofErr w:type="spellEnd"/>
      <w:r w:rsidR="00837CAD">
        <w:rPr>
          <w:sz w:val="24"/>
          <w:szCs w:val="24"/>
        </w:rPr>
        <w:t xml:space="preserve"> became a total disaster, you did help wherever it was needed. Especially towards the end, I appreciate your help with making the posters and pamphlets for Imagine – I’m pretty sure no one else wanted to work on that.</w:t>
      </w:r>
    </w:p>
    <w:p w14:paraId="57AF8B90" w14:textId="77777777" w:rsidR="005751D3" w:rsidRDefault="005751D3" w:rsidP="005751D3">
      <w:pPr>
        <w:pStyle w:val="NoSpacing"/>
        <w:pBdr>
          <w:bottom w:val="single" w:sz="12" w:space="1" w:color="auto"/>
        </w:pBdr>
        <w:rPr>
          <w:sz w:val="24"/>
          <w:szCs w:val="24"/>
        </w:rPr>
      </w:pPr>
    </w:p>
    <w:p w14:paraId="048A0848" w14:textId="77777777" w:rsidR="005751D3" w:rsidRDefault="005751D3" w:rsidP="005751D3">
      <w:pPr>
        <w:pStyle w:val="NoSpacing"/>
        <w:rPr>
          <w:sz w:val="24"/>
          <w:szCs w:val="24"/>
        </w:rPr>
      </w:pPr>
    </w:p>
    <w:p w14:paraId="3E6C5406" w14:textId="77777777" w:rsidR="005751D3" w:rsidRDefault="00EB6196" w:rsidP="005751D3">
      <w:pPr>
        <w:pStyle w:val="NoSpacing"/>
        <w:rPr>
          <w:sz w:val="24"/>
          <w:szCs w:val="24"/>
        </w:rPr>
      </w:pPr>
      <w:r w:rsidRPr="00EB6196">
        <w:rPr>
          <w:b/>
          <w:i/>
          <w:sz w:val="24"/>
          <w:szCs w:val="24"/>
        </w:rPr>
        <w:t>DEDICATION TO ASSIGNED TASKS</w:t>
      </w:r>
      <w:r w:rsidR="005751D3">
        <w:rPr>
          <w:sz w:val="24"/>
          <w:szCs w:val="24"/>
        </w:rPr>
        <w:t xml:space="preserve">. </w:t>
      </w:r>
      <w:r>
        <w:rPr>
          <w:sz w:val="24"/>
          <w:szCs w:val="24"/>
        </w:rPr>
        <w:t>Is this person gainfully employed during class? Do they put effort into what they are working on in the classroom?</w:t>
      </w:r>
    </w:p>
    <w:p w14:paraId="531F7E0D" w14:textId="77777777" w:rsidR="003924DC" w:rsidRDefault="003924DC" w:rsidP="005751D3">
      <w:pPr>
        <w:pStyle w:val="NoSpacing"/>
        <w:rPr>
          <w:b/>
          <w:sz w:val="24"/>
          <w:szCs w:val="24"/>
        </w:rPr>
      </w:pPr>
    </w:p>
    <w:p w14:paraId="5CE047EA" w14:textId="0CA7FA64" w:rsidR="005751D3" w:rsidRDefault="003924DC" w:rsidP="005751D3">
      <w:pPr>
        <w:pStyle w:val="NoSpacing"/>
        <w:rPr>
          <w:sz w:val="24"/>
          <w:szCs w:val="24"/>
        </w:rPr>
      </w:pPr>
      <w:r w:rsidRPr="0091442C">
        <w:rPr>
          <w:b/>
          <w:sz w:val="24"/>
          <w:szCs w:val="24"/>
        </w:rPr>
        <w:t>RATING:</w:t>
      </w:r>
      <w:r>
        <w:rPr>
          <w:b/>
          <w:sz w:val="24"/>
          <w:szCs w:val="24"/>
        </w:rPr>
        <w:t xml:space="preserve"> </w:t>
      </w:r>
      <w:r w:rsidR="00F45B05">
        <w:rPr>
          <w:b/>
          <w:sz w:val="24"/>
          <w:szCs w:val="24"/>
        </w:rPr>
        <w:t>5</w:t>
      </w:r>
    </w:p>
    <w:p w14:paraId="5351C23E" w14:textId="694ED680" w:rsidR="005751D3" w:rsidRPr="005215A4" w:rsidRDefault="005751D3" w:rsidP="005751D3">
      <w:pPr>
        <w:pStyle w:val="NoSpacing"/>
        <w:rPr>
          <w:sz w:val="24"/>
          <w:szCs w:val="24"/>
        </w:rPr>
      </w:pPr>
      <w:r w:rsidRPr="0091442C">
        <w:rPr>
          <w:b/>
          <w:sz w:val="24"/>
          <w:szCs w:val="24"/>
        </w:rPr>
        <w:t>COMMENTS:</w:t>
      </w:r>
      <w:r>
        <w:rPr>
          <w:sz w:val="24"/>
          <w:szCs w:val="24"/>
        </w:rPr>
        <w:t xml:space="preserve"> </w:t>
      </w:r>
      <w:sdt>
        <w:sdtPr>
          <w:rPr>
            <w:sz w:val="24"/>
            <w:szCs w:val="24"/>
          </w:rPr>
          <w:alias w:val="Comment"/>
          <w:tag w:val="Comment"/>
          <w:id w:val="1108042"/>
          <w:placeholder>
            <w:docPart w:val="25C61EAB461F42679DEAD65295AAC436"/>
          </w:placeholder>
          <w:text/>
        </w:sdtPr>
        <w:sdtEndPr/>
        <w:sdtContent>
          <w:r w:rsidR="00837CAD">
            <w:rPr>
              <w:sz w:val="24"/>
              <w:szCs w:val="24"/>
            </w:rPr>
            <w:t>Whenever you were given something to do, I noticed you didn’t do half of the work and instead made sure it was complete before moving on. That’s a good thing to be in the habit of so keep it up.</w:t>
          </w:r>
        </w:sdtContent>
      </w:sdt>
    </w:p>
    <w:p w14:paraId="029598F9" w14:textId="77777777" w:rsidR="005751D3" w:rsidRDefault="005751D3" w:rsidP="005751D3">
      <w:pPr>
        <w:pStyle w:val="NoSpacing"/>
        <w:pBdr>
          <w:bottom w:val="single" w:sz="12" w:space="1" w:color="auto"/>
        </w:pBdr>
        <w:rPr>
          <w:sz w:val="24"/>
          <w:szCs w:val="24"/>
        </w:rPr>
      </w:pPr>
    </w:p>
    <w:p w14:paraId="401A30C5" w14:textId="77777777" w:rsidR="005751D3" w:rsidRDefault="005751D3" w:rsidP="005751D3">
      <w:pPr>
        <w:pStyle w:val="NoSpacing"/>
        <w:rPr>
          <w:sz w:val="24"/>
          <w:szCs w:val="24"/>
        </w:rPr>
      </w:pPr>
    </w:p>
    <w:p w14:paraId="47CDC4C5" w14:textId="77777777" w:rsidR="005751D3" w:rsidRDefault="000012EB" w:rsidP="005751D3">
      <w:pPr>
        <w:pStyle w:val="NoSpacing"/>
        <w:rPr>
          <w:sz w:val="24"/>
          <w:szCs w:val="24"/>
        </w:rPr>
      </w:pPr>
      <w:r w:rsidRPr="00EB6196">
        <w:rPr>
          <w:b/>
          <w:i/>
          <w:sz w:val="24"/>
          <w:szCs w:val="24"/>
        </w:rPr>
        <w:t>ATTITUDE AND PEER RELATIONS</w:t>
      </w:r>
      <w:r w:rsidR="005751D3">
        <w:rPr>
          <w:sz w:val="24"/>
          <w:szCs w:val="24"/>
        </w:rPr>
        <w:t xml:space="preserve">. </w:t>
      </w:r>
      <w:r w:rsidR="004E1BA6">
        <w:rPr>
          <w:sz w:val="24"/>
          <w:szCs w:val="24"/>
        </w:rPr>
        <w:t>Evaluate the attitude of the individual. Is the person’s mindset conducive to an efficient workplace? Are they supportive of others and open their ideas? Do they work effectively in groups with people? Does this individual show high levels of professionalism in dealing with others?</w:t>
      </w:r>
    </w:p>
    <w:p w14:paraId="3C0283D2" w14:textId="77777777" w:rsidR="005751D3" w:rsidRDefault="005751D3" w:rsidP="005751D3">
      <w:pPr>
        <w:pStyle w:val="NoSpacing"/>
        <w:rPr>
          <w:sz w:val="24"/>
          <w:szCs w:val="24"/>
        </w:rPr>
      </w:pPr>
    </w:p>
    <w:p w14:paraId="4A53E144" w14:textId="473D81D5" w:rsidR="003924DC" w:rsidRDefault="003924DC" w:rsidP="005751D3">
      <w:pPr>
        <w:pStyle w:val="NoSpacing"/>
        <w:rPr>
          <w:sz w:val="24"/>
          <w:szCs w:val="24"/>
        </w:rPr>
      </w:pPr>
      <w:r>
        <w:rPr>
          <w:b/>
          <w:sz w:val="24"/>
          <w:szCs w:val="24"/>
        </w:rPr>
        <w:t xml:space="preserve">RATING: </w:t>
      </w:r>
      <w:r w:rsidR="00837CAD">
        <w:rPr>
          <w:b/>
          <w:sz w:val="24"/>
          <w:szCs w:val="24"/>
        </w:rPr>
        <w:t>3</w:t>
      </w:r>
    </w:p>
    <w:p w14:paraId="361A3275" w14:textId="001062B3" w:rsidR="005751D3" w:rsidRPr="005215A4" w:rsidRDefault="005751D3" w:rsidP="005751D3">
      <w:pPr>
        <w:pStyle w:val="NoSpacing"/>
        <w:rPr>
          <w:sz w:val="24"/>
          <w:szCs w:val="24"/>
        </w:rPr>
      </w:pPr>
      <w:r w:rsidRPr="0091442C">
        <w:rPr>
          <w:b/>
          <w:sz w:val="24"/>
          <w:szCs w:val="24"/>
        </w:rPr>
        <w:t>COMMENTS:</w:t>
      </w:r>
      <w:r>
        <w:rPr>
          <w:sz w:val="24"/>
          <w:szCs w:val="24"/>
        </w:rPr>
        <w:t xml:space="preserve"> </w:t>
      </w:r>
      <w:sdt>
        <w:sdtPr>
          <w:rPr>
            <w:sz w:val="24"/>
            <w:szCs w:val="24"/>
          </w:rPr>
          <w:alias w:val="Comment"/>
          <w:tag w:val="Comment"/>
          <w:id w:val="1108044"/>
          <w:placeholder>
            <w:docPart w:val="E2E52248C5F44CE5B8A65CD808C49B88"/>
          </w:placeholder>
          <w:text/>
        </w:sdtPr>
        <w:sdtEndPr/>
        <w:sdtContent>
          <w:r w:rsidR="00837CAD">
            <w:rPr>
              <w:sz w:val="24"/>
              <w:szCs w:val="24"/>
            </w:rPr>
            <w:t>It’s obvious you’ve gotten slightly more comfortable around us and have actually befriended us as well, which has definitely improved our relations with each other. I would say since you aren’t much of a talker, that could improve, but that can be done in time. Overall, I appreciate your efforts to the project and thought you did a good job!</w:t>
          </w:r>
        </w:sdtContent>
      </w:sdt>
    </w:p>
    <w:p w14:paraId="260E81DB" w14:textId="77777777" w:rsidR="005751D3" w:rsidRDefault="005751D3" w:rsidP="005751D3">
      <w:pPr>
        <w:pStyle w:val="NoSpacing"/>
        <w:pBdr>
          <w:bottom w:val="single" w:sz="12" w:space="1" w:color="auto"/>
        </w:pBdr>
        <w:rPr>
          <w:sz w:val="24"/>
          <w:szCs w:val="24"/>
        </w:rPr>
      </w:pPr>
    </w:p>
    <w:p w14:paraId="15986FC0" w14:textId="77777777" w:rsidR="005751D3" w:rsidRDefault="005751D3" w:rsidP="005751D3">
      <w:pPr>
        <w:pStyle w:val="NoSpacing"/>
        <w:rPr>
          <w:sz w:val="24"/>
          <w:szCs w:val="24"/>
        </w:rPr>
      </w:pPr>
    </w:p>
    <w:p w14:paraId="1403CD47" w14:textId="77777777" w:rsidR="005215A4" w:rsidRDefault="005751D3" w:rsidP="00D252E6">
      <w:pPr>
        <w:pStyle w:val="NoSpacing"/>
        <w:rPr>
          <w:sz w:val="24"/>
          <w:szCs w:val="24"/>
        </w:rPr>
      </w:pPr>
      <w:r>
        <w:rPr>
          <w:b/>
          <w:sz w:val="24"/>
          <w:szCs w:val="24"/>
        </w:rPr>
        <w:t>COMMENTS</w:t>
      </w:r>
      <w:r>
        <w:rPr>
          <w:sz w:val="24"/>
          <w:szCs w:val="24"/>
        </w:rPr>
        <w:t>. Please use this space for any additional comments.</w:t>
      </w:r>
      <w:r>
        <w:rPr>
          <w:sz w:val="24"/>
          <w:szCs w:val="24"/>
        </w:rPr>
        <w:br/>
      </w:r>
      <w:bookmarkStart w:id="0" w:name="_GoBack"/>
      <w:bookmarkEnd w:id="0"/>
    </w:p>
    <w:sectPr w:rsidR="005215A4" w:rsidSect="005751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2C"/>
    <w:rsid w:val="000012EB"/>
    <w:rsid w:val="00093DC7"/>
    <w:rsid w:val="000A7583"/>
    <w:rsid w:val="0035770D"/>
    <w:rsid w:val="003924DC"/>
    <w:rsid w:val="003F7BF2"/>
    <w:rsid w:val="004D1A66"/>
    <w:rsid w:val="004E1BA6"/>
    <w:rsid w:val="005215A4"/>
    <w:rsid w:val="005751D3"/>
    <w:rsid w:val="00696F8E"/>
    <w:rsid w:val="006E2421"/>
    <w:rsid w:val="00753758"/>
    <w:rsid w:val="007E3E52"/>
    <w:rsid w:val="00834BFD"/>
    <w:rsid w:val="00837CAD"/>
    <w:rsid w:val="00892E2C"/>
    <w:rsid w:val="008A4B09"/>
    <w:rsid w:val="008D0E7C"/>
    <w:rsid w:val="008D572D"/>
    <w:rsid w:val="008E064C"/>
    <w:rsid w:val="0090724C"/>
    <w:rsid w:val="0091442C"/>
    <w:rsid w:val="009807EE"/>
    <w:rsid w:val="009D750C"/>
    <w:rsid w:val="009E21CB"/>
    <w:rsid w:val="00A618E1"/>
    <w:rsid w:val="00C2141C"/>
    <w:rsid w:val="00C63A48"/>
    <w:rsid w:val="00C8274F"/>
    <w:rsid w:val="00CD7151"/>
    <w:rsid w:val="00D252E6"/>
    <w:rsid w:val="00D97657"/>
    <w:rsid w:val="00E04156"/>
    <w:rsid w:val="00E16CC8"/>
    <w:rsid w:val="00E2364F"/>
    <w:rsid w:val="00E84F54"/>
    <w:rsid w:val="00EB6196"/>
    <w:rsid w:val="00F4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0715"/>
  <w15:docId w15:val="{D901B45E-D768-44DC-A853-044C827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50C"/>
    <w:pPr>
      <w:spacing w:after="0" w:line="240" w:lineRule="auto"/>
    </w:pPr>
  </w:style>
  <w:style w:type="character" w:customStyle="1" w:styleId="NoSpacingChar">
    <w:name w:val="No Spacing Char"/>
    <w:basedOn w:val="DefaultParagraphFont"/>
    <w:link w:val="NoSpacing"/>
    <w:uiPriority w:val="1"/>
    <w:rsid w:val="009D750C"/>
  </w:style>
  <w:style w:type="paragraph" w:customStyle="1" w:styleId="Times">
    <w:name w:val="Times"/>
    <w:basedOn w:val="NoSpacing"/>
    <w:link w:val="TimesChar"/>
    <w:qFormat/>
    <w:rsid w:val="009D750C"/>
    <w:rPr>
      <w:rFonts w:ascii="Times New Roman" w:hAnsi="Times New Roman" w:cs="Times New Roman"/>
      <w:sz w:val="24"/>
      <w:szCs w:val="24"/>
    </w:rPr>
  </w:style>
  <w:style w:type="character" w:customStyle="1" w:styleId="TimesChar">
    <w:name w:val="Times Char"/>
    <w:basedOn w:val="NoSpacingChar"/>
    <w:link w:val="Times"/>
    <w:rsid w:val="009D750C"/>
    <w:rPr>
      <w:rFonts w:ascii="Times New Roman" w:hAnsi="Times New Roman" w:cs="Times New Roman"/>
      <w:sz w:val="24"/>
      <w:szCs w:val="24"/>
    </w:rPr>
  </w:style>
  <w:style w:type="character" w:styleId="PlaceholderText">
    <w:name w:val="Placeholder Text"/>
    <w:basedOn w:val="DefaultParagraphFont"/>
    <w:uiPriority w:val="99"/>
    <w:semiHidden/>
    <w:rsid w:val="005215A4"/>
    <w:rPr>
      <w:color w:val="808080"/>
    </w:rPr>
  </w:style>
  <w:style w:type="paragraph" w:styleId="BalloonText">
    <w:name w:val="Balloon Text"/>
    <w:basedOn w:val="Normal"/>
    <w:link w:val="BalloonTextChar"/>
    <w:uiPriority w:val="99"/>
    <w:semiHidden/>
    <w:unhideWhenUsed/>
    <w:rsid w:val="00521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pci\Downloads\spring_evaluation_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66D24E7E6A4924965CD9CF325D72C1"/>
        <w:category>
          <w:name w:val="General"/>
          <w:gallery w:val="placeholder"/>
        </w:category>
        <w:types>
          <w:type w:val="bbPlcHdr"/>
        </w:types>
        <w:behaviors>
          <w:behavior w:val="content"/>
        </w:behaviors>
        <w:guid w:val="{31E5B5D3-2CE7-4B67-860B-5EA5631795E9}"/>
      </w:docPartPr>
      <w:docPartBody>
        <w:p w:rsidR="00D02739" w:rsidRDefault="00680C65">
          <w:pPr>
            <w:pStyle w:val="7C66D24E7E6A4924965CD9CF325D72C1"/>
          </w:pPr>
          <w:r w:rsidRPr="0091442C">
            <w:rPr>
              <w:rStyle w:val="PlaceholderText"/>
            </w:rPr>
            <w:t>Click here to enter text.</w:t>
          </w:r>
        </w:p>
      </w:docPartBody>
    </w:docPart>
    <w:docPart>
      <w:docPartPr>
        <w:name w:val="25C61EAB461F42679DEAD65295AAC436"/>
        <w:category>
          <w:name w:val="General"/>
          <w:gallery w:val="placeholder"/>
        </w:category>
        <w:types>
          <w:type w:val="bbPlcHdr"/>
        </w:types>
        <w:behaviors>
          <w:behavior w:val="content"/>
        </w:behaviors>
        <w:guid w:val="{CF733140-BF19-4A91-92C0-4D04076747E8}"/>
      </w:docPartPr>
      <w:docPartBody>
        <w:p w:rsidR="00D02739" w:rsidRDefault="00680C65">
          <w:pPr>
            <w:pStyle w:val="25C61EAB461F42679DEAD65295AAC436"/>
          </w:pPr>
          <w:r w:rsidRPr="00C550B0">
            <w:rPr>
              <w:rStyle w:val="PlaceholderText"/>
            </w:rPr>
            <w:t>Click here to enter text.</w:t>
          </w:r>
        </w:p>
      </w:docPartBody>
    </w:docPart>
    <w:docPart>
      <w:docPartPr>
        <w:name w:val="E2E52248C5F44CE5B8A65CD808C49B88"/>
        <w:category>
          <w:name w:val="General"/>
          <w:gallery w:val="placeholder"/>
        </w:category>
        <w:types>
          <w:type w:val="bbPlcHdr"/>
        </w:types>
        <w:behaviors>
          <w:behavior w:val="content"/>
        </w:behaviors>
        <w:guid w:val="{88A413DC-F33D-41C4-8DBD-966B29FDA114}"/>
      </w:docPartPr>
      <w:docPartBody>
        <w:p w:rsidR="00D02739" w:rsidRDefault="00680C65">
          <w:pPr>
            <w:pStyle w:val="E2E52248C5F44CE5B8A65CD808C49B88"/>
          </w:pPr>
          <w:r w:rsidRPr="00C550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C65"/>
    <w:rsid w:val="00147C33"/>
    <w:rsid w:val="003012AA"/>
    <w:rsid w:val="00557789"/>
    <w:rsid w:val="005A6EB8"/>
    <w:rsid w:val="00662AE1"/>
    <w:rsid w:val="00680C65"/>
    <w:rsid w:val="009839B4"/>
    <w:rsid w:val="00A81657"/>
    <w:rsid w:val="00BA2869"/>
    <w:rsid w:val="00D02739"/>
    <w:rsid w:val="00DF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66D24E7E6A4924965CD9CF325D72C1">
    <w:name w:val="7C66D24E7E6A4924965CD9CF325D72C1"/>
  </w:style>
  <w:style w:type="paragraph" w:customStyle="1" w:styleId="B3570E9802054B0C9BA7E3510C964DC9">
    <w:name w:val="B3570E9802054B0C9BA7E3510C964DC9"/>
  </w:style>
  <w:style w:type="paragraph" w:customStyle="1" w:styleId="FAD121094E2744F99549CEA1AFF2E7D8">
    <w:name w:val="FAD121094E2744F99549CEA1AFF2E7D8"/>
  </w:style>
  <w:style w:type="paragraph" w:customStyle="1" w:styleId="7CA4C985A81046C6B6E75B1A09B1AF8F">
    <w:name w:val="7CA4C985A81046C6B6E75B1A09B1AF8F"/>
  </w:style>
  <w:style w:type="paragraph" w:customStyle="1" w:styleId="B070AAA4DB364D638DCC408DA4353F26">
    <w:name w:val="B070AAA4DB364D638DCC408DA4353F26"/>
  </w:style>
  <w:style w:type="paragraph" w:customStyle="1" w:styleId="8A4F6CEB664F403DA29A0A98B0379C25">
    <w:name w:val="8A4F6CEB664F403DA29A0A98B0379C25"/>
  </w:style>
  <w:style w:type="paragraph" w:customStyle="1" w:styleId="25C61EAB461F42679DEAD65295AAC436">
    <w:name w:val="25C61EAB461F42679DEAD65295AAC436"/>
  </w:style>
  <w:style w:type="paragraph" w:customStyle="1" w:styleId="9221B3473E4943549481AABD486ECD58">
    <w:name w:val="9221B3473E4943549481AABD486ECD58"/>
  </w:style>
  <w:style w:type="paragraph" w:customStyle="1" w:styleId="E2E52248C5F44CE5B8A65CD808C49B88">
    <w:name w:val="E2E52248C5F44CE5B8A65CD808C49B88"/>
  </w:style>
  <w:style w:type="paragraph" w:customStyle="1" w:styleId="1C31BC06813C43099CED52BE6B7A3005">
    <w:name w:val="1C31BC06813C43099CED52BE6B7A30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CB4E1-E7C3-464A-8117-E7A8DDB1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spring_evaluation_form</Template>
  <TotalTime>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Pow</dc:creator>
  <cp:lastModifiedBy>Sheela Ahmed</cp:lastModifiedBy>
  <cp:revision>3</cp:revision>
  <cp:lastPrinted>2012-05-08T17:04:00Z</cp:lastPrinted>
  <dcterms:created xsi:type="dcterms:W3CDTF">2016-05-09T11:26:00Z</dcterms:created>
  <dcterms:modified xsi:type="dcterms:W3CDTF">2016-05-09T11:35:00Z</dcterms:modified>
</cp:coreProperties>
</file>